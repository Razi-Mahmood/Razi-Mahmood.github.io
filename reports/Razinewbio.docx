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9B0" w14:textId="3907B057" w:rsidR="00540C0A" w:rsidRPr="00266A4B" w:rsidRDefault="00A355BB" w:rsidP="00E04AA3">
      <w:pPr>
        <w:pStyle w:val="Name"/>
        <w:spacing w:before="100" w:beforeAutospacing="1" w:after="0"/>
        <w:rPr>
          <w:sz w:val="32"/>
          <w:szCs w:val="32"/>
        </w:rPr>
      </w:pPr>
      <w:r w:rsidRPr="00266A4B">
        <w:rPr>
          <w:sz w:val="32"/>
          <w:szCs w:val="32"/>
        </w:rPr>
        <w:t>RAZI MahMOOD</w:t>
      </w:r>
    </w:p>
    <w:p w14:paraId="2117A2A4" w14:textId="0A293ED5" w:rsidR="00540C0A" w:rsidRDefault="00957289" w:rsidP="00CB36CA">
      <w:pPr>
        <w:pStyle w:val="ContactInfo"/>
        <w:spacing w:before="60" w:after="0" w:line="240" w:lineRule="auto"/>
      </w:pPr>
      <w:hyperlink r:id="rId7" w:history="1">
        <w:r w:rsidR="00CB36CA" w:rsidRPr="00336FEA">
          <w:rPr>
            <w:rStyle w:val="Hyperlink"/>
          </w:rPr>
          <w:t>razi_mahmood@berkeley.edu|(408)-540-4031|https://razi-mahmood.github.io</w:t>
        </w:r>
      </w:hyperlink>
    </w:p>
    <w:p w14:paraId="27CC3FEA" w14:textId="77777777" w:rsidR="00CB36CA" w:rsidRDefault="00CB36CA" w:rsidP="00CB36CA">
      <w:pPr>
        <w:pStyle w:val="ContactInfo"/>
        <w:spacing w:before="60" w:after="0" w:line="240" w:lineRule="auto"/>
      </w:pPr>
    </w:p>
    <w:p w14:paraId="22C72EEB" w14:textId="77777777" w:rsidR="00540C0A" w:rsidRDefault="00957289" w:rsidP="00CB36CA">
      <w:pPr>
        <w:pStyle w:val="Heading1"/>
        <w:spacing w:before="60" w:after="0" w:line="240" w:lineRule="auto"/>
      </w:pPr>
      <w:sdt>
        <w:sdtPr>
          <w:id w:val="-819804518"/>
          <w:placeholder>
            <w:docPart w:val="91A26FDD9673A3458F1317E401187655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Skills Summary</w:t>
          </w:r>
        </w:sdtContent>
      </w:sdt>
    </w:p>
    <w:p w14:paraId="70D1303C" w14:textId="2B843646" w:rsidR="00DD6EBC" w:rsidRPr="00CB36CA" w:rsidRDefault="00DD6EBC" w:rsidP="00BC515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Deep Learning, Machine Learning, Data Science, Data Analysis, Statistics, Data Mining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ETL, Data Visualization, Big Data (S3,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Hadoop),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AWS,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Technical Presentation Skills,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Java/Python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Development</w:t>
      </w:r>
    </w:p>
    <w:p w14:paraId="60CDAE6C" w14:textId="67C2B34D" w:rsidR="001160A0" w:rsidRPr="00CB36CA" w:rsidRDefault="00AE1A17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Python, Java, R, SQL, MATLAB, </w:t>
      </w:r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Jupyter Notebook, Deepnote,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Visual Studio, IntelliJ, Eclipse IDE, Sublime</w:t>
      </w:r>
      <w:r w:rsidR="002A5A1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CoLab</w:t>
      </w:r>
    </w:p>
    <w:p w14:paraId="4E5FAFD5" w14:textId="4A853C13" w:rsidR="00540C0A" w:rsidRPr="00CB36CA" w:rsidRDefault="00DD6EBC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Pandas, Seaborn, Tensorflow, Keras, Pytorch, Scikit-learn, Numpy, Nltk, Gensim, Spacy, Matplotlib, 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-Net, VGG16, ResNet50, DenseNet, BERT, Word2Vec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OpenAI models (GPT3, CLIP, DALL-E)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45E8B40" w14:textId="77777777" w:rsidR="0089264C" w:rsidRPr="00CB2EDE" w:rsidRDefault="0089264C" w:rsidP="0089264C">
      <w:pPr>
        <w:pStyle w:val="ListParagraph"/>
        <w:spacing w:after="0" w:line="240" w:lineRule="auto"/>
        <w:ind w:left="360" w:firstLine="0"/>
        <w:jc w:val="both"/>
        <w:rPr>
          <w:rFonts w:ascii="Segoe UI Semilight" w:eastAsia="Arial" w:hAnsi="Segoe UI Semilight" w:cs="Segoe UI Semilight"/>
          <w:color w:val="666666"/>
          <w:sz w:val="21"/>
          <w:szCs w:val="21"/>
          <w:lang w:val="en" w:eastAsia="en-US"/>
        </w:rPr>
      </w:pPr>
    </w:p>
    <w:p w14:paraId="47E95CA3" w14:textId="77777777" w:rsidR="00540C0A" w:rsidRDefault="00957289" w:rsidP="00CB36CA">
      <w:pPr>
        <w:pStyle w:val="Heading1"/>
        <w:spacing w:before="100" w:after="100" w:line="240" w:lineRule="auto"/>
      </w:pPr>
      <w:sdt>
        <w:sdtPr>
          <w:id w:val="-1150367223"/>
          <w:placeholder>
            <w:docPart w:val="5830F3FA1F3FCC489FE2987AFCCA9DE3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Education</w:t>
          </w:r>
        </w:sdtContent>
      </w:sdt>
    </w:p>
    <w:p w14:paraId="5E93C662" w14:textId="1DF384B3" w:rsidR="00540C0A" w:rsidRPr="00266A4B" w:rsidRDefault="000A582E" w:rsidP="00CB36CA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B.A. in Data Science, University of California, Berkeley, May 2022</w:t>
      </w:r>
    </w:p>
    <w:p w14:paraId="146FBFE4" w14:textId="708A4696" w:rsidR="0089264C" w:rsidRPr="00C93158" w:rsidRDefault="000A582E" w:rsidP="00F65A87">
      <w:pPr>
        <w:pStyle w:val="ListParagraph"/>
        <w:numPr>
          <w:ilvl w:val="0"/>
          <w:numId w:val="17"/>
        </w:numPr>
        <w:tabs>
          <w:tab w:val="right" w:pos="11520"/>
        </w:tabs>
        <w:spacing w:after="0" w:line="240" w:lineRule="auto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  <w:r w:rsidRP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Relevant Coursework: Natural Language Processing, Intro to AI, Data Science &amp; CS Principles, Data Structures, Cognitive Science, Discrete Math &amp; Probability, Deep Learning, Computer Architecture, Data Inference &amp; Decision Making, AI Ethics, Domain Emphasis: Cognition</w:t>
      </w:r>
      <w:r w:rsid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3C2D046" w14:textId="77777777" w:rsidR="00C93158" w:rsidRPr="00C93158" w:rsidRDefault="00C93158" w:rsidP="00C93158">
      <w:pPr>
        <w:pStyle w:val="ListParagraph"/>
        <w:tabs>
          <w:tab w:val="right" w:pos="11520"/>
        </w:tabs>
        <w:spacing w:after="0" w:line="240" w:lineRule="auto"/>
        <w:ind w:left="360" w:firstLine="0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</w:p>
    <w:p w14:paraId="236630A9" w14:textId="77777777" w:rsidR="00540C0A" w:rsidRDefault="00957289" w:rsidP="00CB36CA">
      <w:pPr>
        <w:pStyle w:val="Heading1"/>
        <w:spacing w:before="0" w:after="0" w:line="240" w:lineRule="auto"/>
      </w:pPr>
      <w:sdt>
        <w:sdtPr>
          <w:id w:val="617349259"/>
          <w:placeholder>
            <w:docPart w:val="3A770D961C14E74E91B635435600C1FE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Experience</w:t>
          </w:r>
        </w:sdtContent>
      </w:sdt>
    </w:p>
    <w:p w14:paraId="22657F30" w14:textId="7E6434A9" w:rsidR="00540C0A" w:rsidRPr="00266A4B" w:rsidRDefault="00692B91" w:rsidP="00266A4B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IBM</w:t>
      </w:r>
      <w:r w:rsidR="000159E1" w:rsidRPr="00266A4B">
        <w:rPr>
          <w:sz w:val="22"/>
          <w:szCs w:val="22"/>
        </w:rPr>
        <w:t>, San Jose, CA</w:t>
      </w:r>
    </w:p>
    <w:p w14:paraId="2ACD2C54" w14:textId="32931A49" w:rsidR="00540C0A" w:rsidRDefault="00692B91" w:rsidP="00266A4B">
      <w:pPr>
        <w:pStyle w:val="Heading3"/>
        <w:spacing w:line="240" w:lineRule="auto"/>
      </w:pPr>
      <w:r>
        <w:t xml:space="preserve">Machine Learning Research Intern, </w:t>
      </w:r>
      <w:r w:rsidR="00C02D8A">
        <w:t>Jan-Dec.2021</w:t>
      </w:r>
    </w:p>
    <w:p w14:paraId="466DA4C8" w14:textId="65984313" w:rsidR="00653CF8" w:rsidRPr="00CB36CA" w:rsidRDefault="00E04AA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Researched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innovative machine learning </w:t>
      </w:r>
      <w:r w:rsidR="00E7770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lgorithms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for </w:t>
      </w:r>
      <w:r w:rsidR="0082510C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Watson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AI Ops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focused on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improved 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anomaly detection in IT logs</w:t>
      </w:r>
      <w:r w:rsidR="00967A8F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(HDFS)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. </w:t>
      </w:r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Mentor: Dr. Rama Akkiraju, IBM Fellow, CTO AI Ops.</w:t>
      </w:r>
    </w:p>
    <w:p w14:paraId="679126B7" w14:textId="07CFE5E7" w:rsidR="00CB36CA" w:rsidRPr="00CB36CA" w:rsidRDefault="008603E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The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new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ML model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ContrastBERT,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achieved precision of 0.99 and recall of 0.93</w:t>
      </w:r>
      <w:r w:rsidR="00653CF8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Paper submitted to IJCAI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D972A2D" w14:textId="7E89128B" w:rsidR="008603E3" w:rsidRPr="00266A4B" w:rsidRDefault="009857FA" w:rsidP="00266A4B">
      <w:pPr>
        <w:pStyle w:val="Heading2"/>
        <w:spacing w:before="80"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Hyperfine</w:t>
      </w:r>
      <w:r w:rsidR="00967A8F" w:rsidRPr="00266A4B">
        <w:rPr>
          <w:sz w:val="22"/>
          <w:szCs w:val="22"/>
        </w:rPr>
        <w:t xml:space="preserve"> Research, Inc.</w:t>
      </w:r>
      <w:r w:rsidR="000159E1" w:rsidRPr="00266A4B">
        <w:rPr>
          <w:sz w:val="22"/>
          <w:szCs w:val="22"/>
        </w:rPr>
        <w:t>, Guildford, CT</w:t>
      </w:r>
    </w:p>
    <w:p w14:paraId="7B39B41F" w14:textId="779B392A" w:rsidR="008603E3" w:rsidRDefault="008603E3" w:rsidP="00266A4B">
      <w:pPr>
        <w:pStyle w:val="Heading3"/>
        <w:spacing w:line="240" w:lineRule="auto"/>
      </w:pPr>
      <w:r>
        <w:t xml:space="preserve">Machine Learning Intern, </w:t>
      </w:r>
      <w:r w:rsidR="00967A8F">
        <w:t>Aug</w:t>
      </w:r>
      <w:r w:rsidR="001330E2">
        <w:t>ust</w:t>
      </w:r>
      <w:r>
        <w:t>-</w:t>
      </w:r>
      <w:r w:rsidR="00967A8F">
        <w:t>Nov</w:t>
      </w:r>
      <w:r w:rsidR="001330E2">
        <w:t>ember</w:t>
      </w:r>
      <w:r w:rsidR="00967A8F">
        <w:t xml:space="preserve"> </w:t>
      </w:r>
      <w:r>
        <w:t>2021</w:t>
      </w:r>
    </w:p>
    <w:p w14:paraId="1EEC66BD" w14:textId="6C3E7230" w:rsidR="000159E1" w:rsidRPr="00CB36CA" w:rsidRDefault="008B10B4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automated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image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labeling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algorithm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that 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neurological disease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labels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brain MRI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report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using NLP models.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7200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labels 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600 reports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with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88% precision and 70% recall. </w:t>
      </w:r>
    </w:p>
    <w:p w14:paraId="554592E5" w14:textId="77777777" w:rsidR="00833241" w:rsidRDefault="00967A8F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Enabled rapid machine learning model build cycles to accelerate product development. Developed an ease-of-use interface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to record clinician annotation leading to 10 fold decrease in data labeling time.</w:t>
      </w:r>
      <w:r w:rsid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AEA9758" w14:textId="6FAF99B3" w:rsidR="008603E3" w:rsidRPr="00833241" w:rsidRDefault="00833241" w:rsidP="008332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Make technical presentations to the team on analysis</w:t>
      </w:r>
      <w:r w:rsidR="00181B77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results</w:t>
      </w:r>
      <w:bookmarkStart w:id="0" w:name="_GoBack"/>
      <w:bookmarkEnd w:id="0"/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14BD1417" w14:textId="53B3A23B" w:rsidR="008603E3" w:rsidRPr="00266A4B" w:rsidRDefault="001330E2" w:rsidP="00266A4B">
      <w:pPr>
        <w:pStyle w:val="Heading2"/>
        <w:spacing w:line="240" w:lineRule="auto"/>
        <w:rPr>
          <w:sz w:val="22"/>
          <w:szCs w:val="22"/>
        </w:rPr>
      </w:pPr>
      <w:r>
        <w:rPr>
          <w:i w:val="0"/>
          <w:iCs/>
          <w:sz w:val="22"/>
          <w:szCs w:val="22"/>
        </w:rPr>
        <w:t>Xoran Technologies,</w:t>
      </w:r>
      <w:r w:rsidR="000159E1" w:rsidRPr="00266A4B">
        <w:rPr>
          <w:i w:val="0"/>
          <w:iCs/>
          <w:sz w:val="22"/>
          <w:szCs w:val="22"/>
        </w:rPr>
        <w:t xml:space="preserve"> </w:t>
      </w:r>
      <w:r>
        <w:rPr>
          <w:i w:val="0"/>
          <w:iCs/>
          <w:sz w:val="22"/>
          <w:szCs w:val="22"/>
        </w:rPr>
        <w:t>Ann Arbor</w:t>
      </w:r>
      <w:r w:rsidR="000159E1" w:rsidRPr="00266A4B">
        <w:rPr>
          <w:sz w:val="22"/>
          <w:szCs w:val="22"/>
        </w:rPr>
        <w:t>,</w:t>
      </w:r>
      <w:r>
        <w:rPr>
          <w:sz w:val="22"/>
          <w:szCs w:val="22"/>
        </w:rPr>
        <w:t xml:space="preserve"> MI</w:t>
      </w:r>
    </w:p>
    <w:p w14:paraId="34B8796B" w14:textId="76C8BE6D" w:rsidR="008603E3" w:rsidRDefault="000159E1" w:rsidP="00266A4B">
      <w:pPr>
        <w:pStyle w:val="Heading3"/>
        <w:spacing w:after="0" w:line="240" w:lineRule="auto"/>
      </w:pPr>
      <w:r>
        <w:t xml:space="preserve">Data </w:t>
      </w:r>
      <w:r w:rsidR="001330E2">
        <w:t>Science</w:t>
      </w:r>
      <w:r w:rsidR="008603E3">
        <w:t xml:space="preserve"> Intern, </w:t>
      </w:r>
      <w:r w:rsidR="001330E2">
        <w:t>June</w:t>
      </w:r>
      <w:r w:rsidR="008603E3">
        <w:t>-</w:t>
      </w:r>
      <w:r w:rsidR="001330E2">
        <w:t xml:space="preserve"> August</w:t>
      </w:r>
      <w:r w:rsidR="00A80160">
        <w:t xml:space="preserve"> </w:t>
      </w:r>
      <w:r w:rsidR="008603E3">
        <w:t>2021</w:t>
      </w:r>
    </w:p>
    <w:p w14:paraId="70B8E05E" w14:textId="42A060DD" w:rsidR="007D5EF8" w:rsidRPr="007D5EF8" w:rsidRDefault="007D5EF8" w:rsidP="007D5EF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Python code 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for image segmentation </w:t>
      </w: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using SimpleITK, Numpy, Python, Keras, and Tensorflow libraries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 Combined panoptic DL models from Computer Vision with U-net for head and neck cone beam CT achieving a Dice coefficient of 0.68 for 9 structures.</w:t>
      </w:r>
    </w:p>
    <w:p w14:paraId="048507C3" w14:textId="62E6FE96" w:rsidR="00CB36CA" w:rsidRDefault="006973E2" w:rsidP="006973E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Gave technical presentation and trained Xoran staff in using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ITKSnap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ground truth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segmentation.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Ob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tained hands-on experience of data preparation, cleaning, processing,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and 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algorithms development</w:t>
      </w:r>
      <w:r w:rsidR="0081346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p w14:paraId="52C1BD2C" w14:textId="77777777" w:rsidR="0081346F" w:rsidRPr="006973E2" w:rsidRDefault="0081346F" w:rsidP="0081346F">
      <w:pPr>
        <w:pStyle w:val="NormalWeb"/>
        <w:spacing w:before="0" w:beforeAutospacing="0" w:after="0" w:afterAutospacing="0"/>
        <w:ind w:left="36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</w:p>
    <w:p w14:paraId="22EA8C77" w14:textId="58538BFC" w:rsidR="00540C0A" w:rsidRPr="0081346F" w:rsidRDefault="00F2113F" w:rsidP="00CB36CA">
      <w:pPr>
        <w:pStyle w:val="Heading1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Other Projects</w:t>
      </w:r>
      <w:r w:rsidR="00114F39" w:rsidRPr="0081346F">
        <w:rPr>
          <w:sz w:val="24"/>
          <w:szCs w:val="24"/>
        </w:rPr>
        <w:t>:</w:t>
      </w:r>
    </w:p>
    <w:p w14:paraId="077FC813" w14:textId="348255A9" w:rsidR="00540C0A" w:rsidRPr="009857FA" w:rsidRDefault="0089264C" w:rsidP="00060A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As Academic Development Committee Member of the Data Science Society (DSS), m</w:t>
      </w:r>
      <w:r w:rsidR="00B72868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entored Data Science Capstone Projects for Annual Symposium. Led discussions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and DeepNote walkthroughs</w:t>
      </w:r>
      <w:r w:rsidR="00CB36CA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3C545004" w14:textId="47F0AA7A" w:rsidR="00F2113F" w:rsidRDefault="0089264C" w:rsidP="00060A2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Participated in CalHacks Collegiate Hackathon.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Developed 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 web app.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in Python</w:t>
      </w:r>
      <w:r w:rsidR="007D5EF8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Flask</w:t>
      </w:r>
      <w:r w:rsidR="00483EEC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and Swift to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form a safety index for restaurants </w:t>
      </w:r>
      <w:r w:rsidR="00670A23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in Berkeley </w:t>
      </w:r>
      <w:r w:rsidR="00114F39"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using neighborhood crime county data</w:t>
      </w:r>
      <w:r w:rsidRPr="009857FA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  <w:r w:rsidR="00BD1BC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</w:p>
    <w:p w14:paraId="264CC98B" w14:textId="77777777" w:rsidR="009C50E1" w:rsidRPr="009C50E1" w:rsidRDefault="009C50E1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Implemented </w:t>
      </w:r>
      <w:r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computer vision DL model </w:t>
      </w:r>
      <w:r w:rsidRPr="001D7BA4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food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recognition and linked to restaurants via geo and hashtags at SWAYD. Researched API/Platforms such as Postman, ClarifAI, and Google Maps API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p w14:paraId="25184128" w14:textId="75938DBB" w:rsidR="00946BA0" w:rsidRPr="00E04AA3" w:rsidRDefault="00946BA0" w:rsidP="00060A23">
      <w:pPr>
        <w:pStyle w:val="NormalWeb"/>
        <w:numPr>
          <w:ilvl w:val="0"/>
          <w:numId w:val="18"/>
        </w:numPr>
        <w:jc w:val="both"/>
        <w:rPr>
          <w:rFonts w:ascii="SymbolMT" w:hAnsi="SymbolMT"/>
          <w:sz w:val="18"/>
          <w:szCs w:val="18"/>
        </w:rPr>
      </w:pP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Published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 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research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articles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in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Proc.</w:t>
      </w:r>
      <w:r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IEEE ISBI Conference (2015, 2022), </w:t>
      </w:r>
      <w:r w:rsidR="008054D1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AMIA, and 1 paper submitted to IJCAI’2022 conference based on research projects during internships.</w:t>
      </w:r>
      <w:r w:rsidR="00CB36CA" w:rsidRPr="009C50E1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More details on </w:t>
      </w:r>
      <w:hyperlink r:id="rId8" w:history="1">
        <w:r w:rsidR="00266A4B" w:rsidRPr="00E04AA3">
          <w:rPr>
            <w:rStyle w:val="Hyperlink"/>
            <w:rFonts w:ascii="Segoe UI Semilight" w:eastAsia="Arial" w:hAnsi="Segoe UI Semilight" w:cs="Segoe UI Semilight"/>
            <w:sz w:val="20"/>
            <w:szCs w:val="20"/>
            <w:lang w:val="en"/>
          </w:rPr>
          <w:t>https://razi-mahmood.github.io</w:t>
        </w:r>
      </w:hyperlink>
      <w:r w:rsidR="00266A4B" w:rsidRPr="00E04AA3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sectPr w:rsidR="00946BA0" w:rsidRPr="00E04AA3" w:rsidSect="002F6B9F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BF134" w14:textId="77777777" w:rsidR="00957289" w:rsidRDefault="00957289">
      <w:pPr>
        <w:spacing w:after="0" w:line="240" w:lineRule="auto"/>
      </w:pPr>
      <w:r>
        <w:separator/>
      </w:r>
    </w:p>
  </w:endnote>
  <w:endnote w:type="continuationSeparator" w:id="0">
    <w:p w14:paraId="6D17070F" w14:textId="77777777" w:rsidR="00957289" w:rsidRDefault="0095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E5DA" w14:textId="77777777" w:rsidR="00540C0A" w:rsidRDefault="00D17F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9DE21" w14:textId="77777777" w:rsidR="00957289" w:rsidRDefault="00957289">
      <w:pPr>
        <w:spacing w:after="0" w:line="240" w:lineRule="auto"/>
      </w:pPr>
      <w:r>
        <w:separator/>
      </w:r>
    </w:p>
  </w:footnote>
  <w:footnote w:type="continuationSeparator" w:id="0">
    <w:p w14:paraId="74ED1194" w14:textId="77777777" w:rsidR="00957289" w:rsidRDefault="0095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1435" w14:textId="77777777" w:rsidR="00540C0A" w:rsidRDefault="00D17FC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4F50AC" wp14:editId="19D6C1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4D6FC0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66825" w14:textId="77777777" w:rsidR="00540C0A" w:rsidRDefault="00D17FCC" w:rsidP="002F6B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CC5414" wp14:editId="5FC267E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12368F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FF1"/>
    <w:multiLevelType w:val="multilevel"/>
    <w:tmpl w:val="6B5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8565B"/>
    <w:multiLevelType w:val="multilevel"/>
    <w:tmpl w:val="5F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1A230B"/>
    <w:multiLevelType w:val="multilevel"/>
    <w:tmpl w:val="0526E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D00CD7"/>
    <w:multiLevelType w:val="hybridMultilevel"/>
    <w:tmpl w:val="9724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4A5E79"/>
    <w:multiLevelType w:val="multilevel"/>
    <w:tmpl w:val="1D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F57BE"/>
    <w:multiLevelType w:val="multilevel"/>
    <w:tmpl w:val="B5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656AE"/>
    <w:multiLevelType w:val="hybridMultilevel"/>
    <w:tmpl w:val="53C6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B675A"/>
    <w:multiLevelType w:val="hybridMultilevel"/>
    <w:tmpl w:val="5CC8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7726F"/>
    <w:multiLevelType w:val="hybridMultilevel"/>
    <w:tmpl w:val="D9D8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70C34"/>
    <w:multiLevelType w:val="multilevel"/>
    <w:tmpl w:val="B1C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906E5A"/>
    <w:multiLevelType w:val="multilevel"/>
    <w:tmpl w:val="A0428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A0939"/>
    <w:multiLevelType w:val="multilevel"/>
    <w:tmpl w:val="E8467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1"/>
  </w:num>
  <w:num w:numId="14">
    <w:abstractNumId w:val="18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B"/>
    <w:rsid w:val="00005F85"/>
    <w:rsid w:val="000159E1"/>
    <w:rsid w:val="00020AD5"/>
    <w:rsid w:val="00060A23"/>
    <w:rsid w:val="00073171"/>
    <w:rsid w:val="000A582E"/>
    <w:rsid w:val="000E67EA"/>
    <w:rsid w:val="00114F39"/>
    <w:rsid w:val="001160A0"/>
    <w:rsid w:val="001330E2"/>
    <w:rsid w:val="00181B77"/>
    <w:rsid w:val="001D7BA4"/>
    <w:rsid w:val="002352A0"/>
    <w:rsid w:val="002443C0"/>
    <w:rsid w:val="00266A4B"/>
    <w:rsid w:val="00297720"/>
    <w:rsid w:val="002A5A16"/>
    <w:rsid w:val="002F6B9F"/>
    <w:rsid w:val="00483EEC"/>
    <w:rsid w:val="004A0443"/>
    <w:rsid w:val="00540C0A"/>
    <w:rsid w:val="00587FF1"/>
    <w:rsid w:val="00613DA4"/>
    <w:rsid w:val="00653CF8"/>
    <w:rsid w:val="00654F85"/>
    <w:rsid w:val="00670A23"/>
    <w:rsid w:val="00692B91"/>
    <w:rsid w:val="006973E2"/>
    <w:rsid w:val="006D5C79"/>
    <w:rsid w:val="007572BA"/>
    <w:rsid w:val="00795777"/>
    <w:rsid w:val="007D5EF8"/>
    <w:rsid w:val="008054D1"/>
    <w:rsid w:val="0081346F"/>
    <w:rsid w:val="0082510C"/>
    <w:rsid w:val="00833241"/>
    <w:rsid w:val="0084564B"/>
    <w:rsid w:val="008555DC"/>
    <w:rsid w:val="008603E3"/>
    <w:rsid w:val="0089264C"/>
    <w:rsid w:val="008B10B4"/>
    <w:rsid w:val="00946BA0"/>
    <w:rsid w:val="00957289"/>
    <w:rsid w:val="00967A8F"/>
    <w:rsid w:val="009857FA"/>
    <w:rsid w:val="009C50E1"/>
    <w:rsid w:val="00A355BB"/>
    <w:rsid w:val="00A80160"/>
    <w:rsid w:val="00AE1A17"/>
    <w:rsid w:val="00B72868"/>
    <w:rsid w:val="00B73531"/>
    <w:rsid w:val="00BC5156"/>
    <w:rsid w:val="00BD1BCF"/>
    <w:rsid w:val="00C02D8A"/>
    <w:rsid w:val="00C93158"/>
    <w:rsid w:val="00CB2EDE"/>
    <w:rsid w:val="00CB36CA"/>
    <w:rsid w:val="00D17FCC"/>
    <w:rsid w:val="00DD6EBC"/>
    <w:rsid w:val="00E04AA3"/>
    <w:rsid w:val="00E77708"/>
    <w:rsid w:val="00E95C4F"/>
    <w:rsid w:val="00EA6946"/>
    <w:rsid w:val="00EC3FA1"/>
    <w:rsid w:val="00F2113F"/>
    <w:rsid w:val="00F5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655"/>
  <w15:chartTrackingRefBased/>
  <w15:docId w15:val="{7315DFD6-3A72-404B-BB96-4C58C497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kill-item">
    <w:name w:val="skill-item"/>
    <w:basedOn w:val="Normal"/>
    <w:rsid w:val="00DD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Normal1">
    <w:name w:val="Normal1"/>
    <w:rsid w:val="00DD6EBC"/>
    <w:pPr>
      <w:spacing w:after="0" w:line="276" w:lineRule="auto"/>
    </w:pPr>
    <w:rPr>
      <w:rFonts w:ascii="Arial" w:eastAsia="Arial" w:hAnsi="Arial" w:cs="Arial"/>
      <w:color w:val="auto"/>
      <w:lang w:val="en" w:eastAsia="en-US"/>
    </w:rPr>
  </w:style>
  <w:style w:type="paragraph" w:customStyle="1" w:styleId="highlight-placeholder-parent">
    <w:name w:val="highlight-placeholder-parent"/>
    <w:basedOn w:val="Normal"/>
    <w:rsid w:val="0065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B36C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|(408)-540-4031|https://razi-mahmood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veersyeda-mahmood/Library/Containers/com.microsoft.Word/Data/Library/Application%20Support/Microsoft/Office/16.0/DTS/en-US%7bA87A4700-1F7C-F045-8444-660DE9B4C18F%7d/%7b9A92789D-FD15-B34F-A028-DF6011A769F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26FDD9673A3458F1317E40118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0E3C-3D86-B04B-BC2A-B1FAB33D625D}"/>
      </w:docPartPr>
      <w:docPartBody>
        <w:p w:rsidR="00835ED4" w:rsidRDefault="001609D6">
          <w:pPr>
            <w:pStyle w:val="91A26FDD9673A3458F1317E401187655"/>
          </w:pPr>
          <w:r>
            <w:t>Skills Summary</w:t>
          </w:r>
        </w:p>
      </w:docPartBody>
    </w:docPart>
    <w:docPart>
      <w:docPartPr>
        <w:name w:val="5830F3FA1F3FCC489FE2987AFCCA9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D9BF-1518-A141-A8F3-5BC17AC9CAED}"/>
      </w:docPartPr>
      <w:docPartBody>
        <w:p w:rsidR="00835ED4" w:rsidRDefault="001609D6">
          <w:pPr>
            <w:pStyle w:val="5830F3FA1F3FCC489FE2987AFCCA9DE3"/>
          </w:pPr>
          <w:r>
            <w:t>Education</w:t>
          </w:r>
        </w:p>
      </w:docPartBody>
    </w:docPart>
    <w:docPart>
      <w:docPartPr>
        <w:name w:val="3A770D961C14E74E91B635435600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C783-28B8-704F-B5E5-64BD7E66371B}"/>
      </w:docPartPr>
      <w:docPartBody>
        <w:p w:rsidR="00835ED4" w:rsidRDefault="001609D6">
          <w:pPr>
            <w:pStyle w:val="3A770D961C14E74E91B635435600C1F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E"/>
    <w:rsid w:val="001609D6"/>
    <w:rsid w:val="00761374"/>
    <w:rsid w:val="00835ED4"/>
    <w:rsid w:val="00B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9D5E55E8FFF3428FC081E03BE7E729">
    <w:name w:val="8A9D5E55E8FFF3428FC081E03BE7E729"/>
  </w:style>
  <w:style w:type="paragraph" w:customStyle="1" w:styleId="81D98C89D0894448A6C9B54930C77B35">
    <w:name w:val="81D98C89D0894448A6C9B54930C77B35"/>
  </w:style>
  <w:style w:type="paragraph" w:customStyle="1" w:styleId="91A26FDD9673A3458F1317E401187655">
    <w:name w:val="91A26FDD9673A3458F1317E401187655"/>
  </w:style>
  <w:style w:type="paragraph" w:customStyle="1" w:styleId="7B7B2A097EB6E749B39813E85C9653D4">
    <w:name w:val="7B7B2A097EB6E749B39813E85C9653D4"/>
  </w:style>
  <w:style w:type="paragraph" w:customStyle="1" w:styleId="5830F3FA1F3FCC489FE2987AFCCA9DE3">
    <w:name w:val="5830F3FA1F3FCC489FE2987AFCCA9DE3"/>
  </w:style>
  <w:style w:type="paragraph" w:customStyle="1" w:styleId="C3BA5C1F8AC9464687FED18A8918D41A">
    <w:name w:val="C3BA5C1F8AC9464687FED18A8918D41A"/>
  </w:style>
  <w:style w:type="paragraph" w:customStyle="1" w:styleId="08E7648893CA8D4B83AF506D503BFA90">
    <w:name w:val="08E7648893CA8D4B83AF506D503BFA90"/>
  </w:style>
  <w:style w:type="paragraph" w:customStyle="1" w:styleId="3A770D961C14E74E91B635435600C1FE">
    <w:name w:val="3A770D961C14E74E91B635435600C1FE"/>
  </w:style>
  <w:style w:type="paragraph" w:customStyle="1" w:styleId="F33CC2AAB400F043BA55DED04C6FA6B1">
    <w:name w:val="F33CC2AAB400F043BA55DED04C6FA6B1"/>
  </w:style>
  <w:style w:type="paragraph" w:customStyle="1" w:styleId="53DC67DE73AD6447B5978B9C542E33C2">
    <w:name w:val="53DC67DE73AD6447B5978B9C542E33C2"/>
  </w:style>
  <w:style w:type="paragraph" w:customStyle="1" w:styleId="51148096C99A224CA092EF713A30A435">
    <w:name w:val="51148096C99A224CA092EF713A30A435"/>
  </w:style>
  <w:style w:type="paragraph" w:customStyle="1" w:styleId="2CFD2BA47DBA9D42AA500DE278E7BDCA">
    <w:name w:val="2CFD2BA47DBA9D42AA500DE278E7BDCA"/>
  </w:style>
  <w:style w:type="paragraph" w:customStyle="1" w:styleId="5C9B39F3AE2933499E7236B1C48F22B6">
    <w:name w:val="5C9B39F3AE2933499E7236B1C48F22B6"/>
  </w:style>
  <w:style w:type="paragraph" w:customStyle="1" w:styleId="4E8C493EF27BEF47B8B2F6553F3FEEBC">
    <w:name w:val="4E8C493EF27BEF47B8B2F6553F3FEEBC"/>
  </w:style>
  <w:style w:type="paragraph" w:customStyle="1" w:styleId="1D2AB8F86184EC4E842871ABCEFF50CC">
    <w:name w:val="1D2AB8F86184EC4E842871ABCEFF50CC"/>
    <w:rsid w:val="00BA6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{9A92789D-FD15-B34F-A028-DF6011A769F3}tf10002079.dotx</Template>
  <TotalTime>19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AYESHA</cp:lastModifiedBy>
  <cp:revision>8</cp:revision>
  <cp:lastPrinted>2022-03-06T20:48:00Z</cp:lastPrinted>
  <dcterms:created xsi:type="dcterms:W3CDTF">2022-03-06T20:48:00Z</dcterms:created>
  <dcterms:modified xsi:type="dcterms:W3CDTF">2022-03-08T14:56:00Z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